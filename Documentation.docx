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774" w:rsidRPr="00172AC3" w:rsidRDefault="00717774" w:rsidP="00717774">
      <w:pPr>
        <w:pStyle w:val="1"/>
        <w:rPr>
          <w:sz w:val="52"/>
          <w:szCs w:val="24"/>
        </w:rPr>
      </w:pPr>
      <w:r>
        <w:rPr>
          <w:sz w:val="52"/>
          <w:szCs w:val="24"/>
        </w:rPr>
        <w:t>server</w:t>
      </w:r>
    </w:p>
    <w:p w:rsidR="001F4116" w:rsidRDefault="001F4116" w:rsidP="001F4116">
      <w:r>
        <w:rPr>
          <w:highlight w:val="cyan"/>
        </w:rPr>
        <w:t xml:space="preserve">Main </w:t>
      </w:r>
      <w:proofErr w:type="gramStart"/>
      <w:r>
        <w:rPr>
          <w:highlight w:val="cyan"/>
        </w:rPr>
        <w:t>server(</w:t>
      </w:r>
      <w:proofErr w:type="gramEnd"/>
      <w:r>
        <w:rPr>
          <w:highlight w:val="cyan"/>
        </w:rPr>
        <w:t>main thread of the program)</w:t>
      </w:r>
    </w:p>
    <w:p w:rsidR="00E658F3" w:rsidRDefault="00E658F3" w:rsidP="00416FE7">
      <w:pPr>
        <w:pStyle w:val="afff"/>
        <w:numPr>
          <w:ilvl w:val="0"/>
          <w:numId w:val="21"/>
        </w:numPr>
      </w:pPr>
      <w:r>
        <w:t>inits</w:t>
      </w:r>
    </w:p>
    <w:p w:rsidR="00717774" w:rsidRDefault="00717774" w:rsidP="00416FE7">
      <w:pPr>
        <w:pStyle w:val="afff"/>
        <w:numPr>
          <w:ilvl w:val="0"/>
          <w:numId w:val="21"/>
        </w:numPr>
      </w:pPr>
      <w:proofErr w:type="gramStart"/>
      <w:r>
        <w:t>Open,bind</w:t>
      </w:r>
      <w:proofErr w:type="gramEnd"/>
      <w:r>
        <w:t>,listen…</w:t>
      </w:r>
    </w:p>
    <w:p w:rsidR="00717774" w:rsidRDefault="00717774" w:rsidP="00416FE7">
      <w:pPr>
        <w:pStyle w:val="afff"/>
        <w:numPr>
          <w:ilvl w:val="0"/>
          <w:numId w:val="21"/>
        </w:numPr>
      </w:pPr>
      <w:r>
        <w:t>Inifinite loo</w:t>
      </w:r>
      <w:r w:rsidR="003E7BC9">
        <w:t>p</w:t>
      </w:r>
      <w:r>
        <w:t xml:space="preserve"> for </w:t>
      </w:r>
      <w:r w:rsidR="00D80D6A">
        <w:t>accepting new clients</w:t>
      </w:r>
    </w:p>
    <w:p w:rsidR="00D80D6A" w:rsidRDefault="00D80D6A" w:rsidP="00D80D6A">
      <w:pPr>
        <w:pStyle w:val="afff"/>
        <w:numPr>
          <w:ilvl w:val="1"/>
          <w:numId w:val="21"/>
        </w:numPr>
      </w:pPr>
      <w:r>
        <w:t>Accepting all clients</w:t>
      </w:r>
    </w:p>
    <w:p w:rsidR="00D80D6A" w:rsidRDefault="00D80D6A" w:rsidP="00D80D6A">
      <w:pPr>
        <w:pStyle w:val="afff"/>
        <w:numPr>
          <w:ilvl w:val="1"/>
          <w:numId w:val="21"/>
        </w:numPr>
      </w:pPr>
      <w:r>
        <w:t>Finding Ind- index of socket&amp;thread of a client in game</w:t>
      </w:r>
    </w:p>
    <w:p w:rsidR="00D80D6A" w:rsidRDefault="00D80D6A" w:rsidP="00D80D6A">
      <w:pPr>
        <w:pStyle w:val="afff"/>
        <w:ind w:left="1440"/>
      </w:pPr>
      <w:r>
        <w:t xml:space="preserve">If ind &gt;1 -&gt; closing socket and send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"NEW_USER_DECLINED"</w:t>
      </w:r>
    </w:p>
    <w:p w:rsidR="00D80D6A" w:rsidRDefault="00D80D6A" w:rsidP="00D80D6A">
      <w:pPr>
        <w:pStyle w:val="afff"/>
        <w:numPr>
          <w:ilvl w:val="1"/>
          <w:numId w:val="21"/>
        </w:numPr>
      </w:pPr>
      <w:r>
        <w:t xml:space="preserve">We have arrays: </w:t>
      </w:r>
      <w:r>
        <w:br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ThreadInputs[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Ind]    [socket_player1 , socket_player2]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br/>
        <w:t xml:space="preserve">ThreadHandles[Ind]    [thread_player1, thread _player2] </w:t>
      </w:r>
      <w:r>
        <w:br/>
        <w:t>(socket passed as param to thread function)</w:t>
      </w:r>
    </w:p>
    <w:p w:rsidR="00D80D6A" w:rsidRDefault="00D80D6A" w:rsidP="00D80D6A">
      <w:pPr>
        <w:pStyle w:val="afff"/>
        <w:ind w:left="1440"/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players_username_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Ind]  [username_player1 ,username _player2] </w:t>
      </w:r>
    </w:p>
    <w:p w:rsidR="00B1304C" w:rsidRPr="001F4116" w:rsidRDefault="00D80D6A" w:rsidP="00B1304C">
      <w:pPr>
        <w:pStyle w:val="afff"/>
        <w:numPr>
          <w:ilvl w:val="0"/>
          <w:numId w:val="21"/>
        </w:numPr>
        <w:rPr>
          <w:highlight w:val="cyan"/>
        </w:rPr>
      </w:pPr>
      <w:r w:rsidRPr="00D80D6A">
        <w:t xml:space="preserve"> </w:t>
      </w:r>
      <w:r w:rsidRPr="001F4116">
        <w:rPr>
          <w:highlight w:val="cyan"/>
        </w:rPr>
        <w:t>ServiceThread</w:t>
      </w:r>
    </w:p>
    <w:p w:rsidR="00B1304C" w:rsidRDefault="00B1304C" w:rsidP="00B1304C">
      <w:pPr>
        <w:pStyle w:val="afff"/>
        <w:numPr>
          <w:ilvl w:val="1"/>
          <w:numId w:val="21"/>
        </w:numPr>
      </w:pPr>
      <w:r>
        <w:t>Endless loop until- to contact with clients</w:t>
      </w:r>
    </w:p>
    <w:p w:rsidR="00B1304C" w:rsidRDefault="00B1304C" w:rsidP="00B1304C">
      <w:pPr>
        <w:pStyle w:val="afff"/>
        <w:numPr>
          <w:ilvl w:val="2"/>
          <w:numId w:val="21"/>
        </w:numPr>
      </w:pPr>
      <w:r w:rsidRPr="00B1304C">
        <w:t>recieving a message from client- AcceptedStr</w:t>
      </w:r>
    </w:p>
    <w:p w:rsidR="00B1304C" w:rsidRDefault="00B1304C" w:rsidP="00B1304C">
      <w:pPr>
        <w:pStyle w:val="afff"/>
        <w:numPr>
          <w:ilvl w:val="2"/>
          <w:numId w:val="21"/>
        </w:numPr>
      </w:pPr>
      <w:r w:rsidRPr="00B1304C">
        <w:t>get msg type</w:t>
      </w:r>
    </w:p>
    <w:p w:rsidR="00B1304C" w:rsidRDefault="00B1304C" w:rsidP="00B1304C">
      <w:pPr>
        <w:pStyle w:val="afff"/>
        <w:numPr>
          <w:ilvl w:val="2"/>
          <w:numId w:val="21"/>
        </w:numPr>
      </w:pPr>
      <w:r w:rsidRPr="00B1304C">
        <w:t>responds the client according to the msg type</w:t>
      </w:r>
    </w:p>
    <w:p w:rsidR="00B1304C" w:rsidRDefault="00B1304C" w:rsidP="00B1304C">
      <w:pPr>
        <w:pStyle w:val="afff"/>
        <w:numPr>
          <w:ilvl w:val="3"/>
          <w:numId w:val="21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NEW_USER_REQUEST</w:t>
      </w:r>
      <w:r>
        <w:t xml:space="preserve"> – extracts name from msg</w:t>
      </w:r>
    </w:p>
    <w:p w:rsidR="00B1304C" w:rsidRDefault="00B1304C" w:rsidP="00B1304C">
      <w:pPr>
        <w:pStyle w:val="afff"/>
        <w:numPr>
          <w:ilvl w:val="4"/>
          <w:numId w:val="21"/>
        </w:numPr>
      </w:pPr>
      <w:r>
        <w:t xml:space="preserve">If name taken </w:t>
      </w:r>
      <w:r w:rsidRPr="00B1304C">
        <w:t>creating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r w:rsidRPr="00B1304C">
        <w:rPr>
          <w:rFonts w:ascii="Consolas" w:hAnsi="Consolas" w:cs="Consolas"/>
          <w:color w:val="A31515"/>
          <w:sz w:val="19"/>
          <w:szCs w:val="19"/>
          <w:lang w:bidi="he-IL"/>
        </w:rPr>
        <w:t>NEW_USER_DECLINED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msg</w:t>
      </w:r>
    </w:p>
    <w:p w:rsidR="00B1304C" w:rsidRDefault="00B1304C" w:rsidP="00B1304C">
      <w:pPr>
        <w:pStyle w:val="afff"/>
        <w:numPr>
          <w:ilvl w:val="4"/>
          <w:numId w:val="21"/>
        </w:numPr>
      </w:pPr>
      <w:r w:rsidRPr="00B1304C">
        <w:t xml:space="preserve">if username free: filling players_username_arr, creating </w:t>
      </w:r>
      <w:r w:rsidRPr="00B1304C">
        <w:rPr>
          <w:rFonts w:ascii="Consolas" w:hAnsi="Consolas" w:cs="Consolas"/>
          <w:color w:val="A31515"/>
          <w:sz w:val="19"/>
          <w:szCs w:val="19"/>
          <w:lang w:bidi="he-IL"/>
        </w:rPr>
        <w:t>NEW_USER_ACCEPTED</w:t>
      </w:r>
      <w:r w:rsidRPr="00B1304C">
        <w:t xml:space="preserve"> msg</w:t>
      </w:r>
    </w:p>
    <w:p w:rsidR="00B1304C" w:rsidRPr="00901F4A" w:rsidRDefault="00B1304C" w:rsidP="00B1304C">
      <w:pPr>
        <w:pStyle w:val="afff"/>
        <w:numPr>
          <w:ilvl w:val="5"/>
          <w:numId w:val="21"/>
        </w:numPr>
      </w:pPr>
      <w:r w:rsidRPr="00B1304C">
        <w:t xml:space="preserve">if 2 players in - </w:t>
      </w:r>
      <w:r w:rsidRPr="00826288">
        <w:rPr>
          <w:highlight w:val="green"/>
        </w:rPr>
        <w:t>notify to start game</w:t>
      </w:r>
    </w:p>
    <w:p w:rsidR="00901F4A" w:rsidRDefault="00901F4A" w:rsidP="00A761D9">
      <w:pPr>
        <w:pStyle w:val="afff"/>
        <w:numPr>
          <w:ilvl w:val="3"/>
          <w:numId w:val="21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PLAY_REQUEST</w:t>
      </w:r>
      <w:r>
        <w:t xml:space="preserve"> </w:t>
      </w:r>
    </w:p>
    <w:p w:rsidR="00975C35" w:rsidRDefault="00975C35" w:rsidP="00975C35">
      <w:pPr>
        <w:pStyle w:val="afff"/>
        <w:numPr>
          <w:ilvl w:val="4"/>
          <w:numId w:val="21"/>
        </w:numPr>
      </w:pPr>
      <w:r w:rsidRPr="00975C35">
        <w:t>Legal move:</w:t>
      </w:r>
      <w:r>
        <w:t xml:space="preserve"> player's turn and suitable col.</w:t>
      </w:r>
    </w:p>
    <w:p w:rsidR="00975C35" w:rsidRPr="00DF4154" w:rsidRDefault="00975C35" w:rsidP="00975C35">
      <w:pPr>
        <w:pStyle w:val="afff"/>
        <w:numPr>
          <w:ilvl w:val="5"/>
          <w:numId w:val="21"/>
        </w:numPr>
      </w:pPr>
      <w:r w:rsidRPr="00975C35">
        <w:t>Sending to client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 PLAY_</w:t>
      </w:r>
      <w:r w:rsidRPr="00B1304C">
        <w:rPr>
          <w:rFonts w:ascii="Consolas" w:hAnsi="Consolas" w:cs="Consolas"/>
          <w:color w:val="A31515"/>
          <w:sz w:val="19"/>
          <w:szCs w:val="19"/>
          <w:lang w:bidi="he-IL"/>
        </w:rPr>
        <w:t>ACCEPTED</w:t>
      </w:r>
    </w:p>
    <w:p w:rsidR="00DF4154" w:rsidRDefault="00BE7D93" w:rsidP="00975C35">
      <w:pPr>
        <w:pStyle w:val="afff"/>
        <w:numPr>
          <w:ilvl w:val="5"/>
          <w:numId w:val="21"/>
        </w:numPr>
      </w:pPr>
      <w:r>
        <w:t>Play the turn-update server boards</w:t>
      </w:r>
      <w:r w:rsidR="00242C5D">
        <w:t xml:space="preserve"> and goto </w:t>
      </w:r>
      <w:r w:rsidR="00242C5D">
        <w:rPr>
          <w:rFonts w:ascii="Consolas" w:hAnsi="Consolas" w:cs="Consolas"/>
          <w:color w:val="000000"/>
          <w:sz w:val="19"/>
          <w:szCs w:val="19"/>
          <w:lang w:bidi="he-IL"/>
        </w:rPr>
        <w:t>Send_Board_View</w:t>
      </w:r>
    </w:p>
    <w:p w:rsidR="00975C35" w:rsidRDefault="00975C35" w:rsidP="00975C35">
      <w:pPr>
        <w:pStyle w:val="afff"/>
        <w:numPr>
          <w:ilvl w:val="4"/>
          <w:numId w:val="21"/>
        </w:numPr>
      </w:pPr>
      <w:r>
        <w:t>Illegal move:</w:t>
      </w:r>
    </w:p>
    <w:p w:rsidR="00975C35" w:rsidRDefault="00975C35" w:rsidP="00975C35">
      <w:pPr>
        <w:pStyle w:val="afff"/>
        <w:numPr>
          <w:ilvl w:val="5"/>
          <w:numId w:val="21"/>
        </w:numPr>
      </w:pPr>
      <w:r w:rsidRPr="00975C35">
        <w:t>Sending to client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 PLAY_DECLINED</w:t>
      </w:r>
    </w:p>
    <w:p w:rsidR="00BE7D93" w:rsidRDefault="00BE7D93" w:rsidP="00B1304C">
      <w:pPr>
        <w:pStyle w:val="afff"/>
        <w:numPr>
          <w:ilvl w:val="3"/>
          <w:numId w:val="21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SEND_MESSAGE</w:t>
      </w:r>
    </w:p>
    <w:p w:rsidR="00BE7D93" w:rsidRDefault="00BE7D93" w:rsidP="00BE7D93">
      <w:pPr>
        <w:pStyle w:val="afff"/>
        <w:numPr>
          <w:ilvl w:val="4"/>
          <w:numId w:val="21"/>
        </w:numPr>
      </w:pPr>
      <w:r w:rsidRPr="00BE7D93">
        <w:lastRenderedPageBreak/>
        <w:t xml:space="preserve">create </w:t>
      </w:r>
      <w:r w:rsidRPr="00BE7D93">
        <w:rPr>
          <w:rFonts w:ascii="Consolas" w:hAnsi="Consolas" w:cs="Consolas"/>
          <w:color w:val="A31515"/>
          <w:sz w:val="19"/>
          <w:szCs w:val="19"/>
          <w:lang w:bidi="he-IL"/>
        </w:rPr>
        <w:t>RECEIVE_MESSAGE</w:t>
      </w:r>
      <w:r w:rsidRPr="00BE7D93">
        <w:t xml:space="preserve"> and send only if there is another player connected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.</w:t>
      </w:r>
    </w:p>
    <w:p w:rsidR="00B1304C" w:rsidRDefault="00B1304C" w:rsidP="00B1304C">
      <w:pPr>
        <w:pStyle w:val="afff"/>
        <w:numPr>
          <w:ilvl w:val="3"/>
          <w:numId w:val="21"/>
        </w:numPr>
      </w:pPr>
      <w:r>
        <w:t>other- don’t understand</w:t>
      </w:r>
    </w:p>
    <w:p w:rsidR="00D6092F" w:rsidRDefault="00826288" w:rsidP="00B1304C">
      <w:pPr>
        <w:pStyle w:val="afff"/>
        <w:numPr>
          <w:ilvl w:val="3"/>
          <w:numId w:val="21"/>
        </w:numPr>
      </w:pPr>
      <w:r>
        <w:t xml:space="preserve">checks if </w:t>
      </w:r>
      <w:r w:rsidRPr="00826288">
        <w:rPr>
          <w:highlight w:val="green"/>
        </w:rPr>
        <w:t>notify to start game</w:t>
      </w:r>
      <w:r>
        <w:t xml:space="preserve"> </w:t>
      </w:r>
    </w:p>
    <w:p w:rsidR="00826288" w:rsidRPr="00826288" w:rsidRDefault="00826288" w:rsidP="00826288">
      <w:pPr>
        <w:pStyle w:val="afff"/>
        <w:numPr>
          <w:ilvl w:val="4"/>
          <w:numId w:val="21"/>
        </w:numPr>
      </w:pPr>
      <w:r>
        <w:t xml:space="preserve">sending </w:t>
      </w:r>
      <w:r w:rsidRPr="00826288">
        <w:rPr>
          <w:rFonts w:ascii="Consolas" w:hAnsi="Consolas" w:cs="Consolas"/>
          <w:color w:val="A31515"/>
          <w:sz w:val="19"/>
          <w:szCs w:val="19"/>
          <w:lang w:bidi="he-IL"/>
        </w:rPr>
        <w:t>GAME_STARTED</w:t>
      </w:r>
      <w:r w:rsidRPr="00826288">
        <w:t xml:space="preserve"> to the 1st,2nd player</w:t>
      </w:r>
      <w:r>
        <w:t xml:space="preserve"> (with buffer to tell UI that we're in a game mode)</w:t>
      </w:r>
    </w:p>
    <w:p w:rsidR="00826288" w:rsidRDefault="00826288" w:rsidP="00826288">
      <w:pPr>
        <w:pStyle w:val="afff"/>
        <w:numPr>
          <w:ilvl w:val="4"/>
          <w:numId w:val="21"/>
        </w:numPr>
      </w:pPr>
      <w:r>
        <w:t xml:space="preserve">creating and </w:t>
      </w:r>
      <w:proofErr w:type="gramStart"/>
      <w:r>
        <w:t xml:space="preserve">sending  </w:t>
      </w:r>
      <w:r w:rsidRPr="00826288">
        <w:rPr>
          <w:rFonts w:ascii="Consolas" w:hAnsi="Consolas" w:cs="Consolas"/>
          <w:color w:val="A31515"/>
          <w:sz w:val="19"/>
          <w:szCs w:val="19"/>
          <w:lang w:bidi="he-IL"/>
        </w:rPr>
        <w:t>BOARD</w:t>
      </w:r>
      <w:proofErr w:type="gramEnd"/>
      <w:r w:rsidRPr="00826288">
        <w:rPr>
          <w:rFonts w:ascii="Consolas" w:hAnsi="Consolas" w:cs="Consolas"/>
          <w:color w:val="A31515"/>
          <w:sz w:val="19"/>
          <w:szCs w:val="19"/>
          <w:lang w:bidi="he-IL"/>
        </w:rPr>
        <w:t>_VIEW</w:t>
      </w:r>
      <w:r w:rsidRPr="00826288">
        <w:t xml:space="preserve"> message</w:t>
      </w:r>
      <w:r>
        <w:t xml:space="preserve"> to </w:t>
      </w:r>
      <w:r w:rsidRPr="00826288">
        <w:t>1st,2nd player</w:t>
      </w:r>
      <w:r>
        <w:br/>
        <w:t>(straight to the recv thread without buffer)</w:t>
      </w:r>
    </w:p>
    <w:p w:rsidR="00733352" w:rsidRDefault="00733352" w:rsidP="00826288">
      <w:pPr>
        <w:pStyle w:val="afff"/>
        <w:numPr>
          <w:ilvl w:val="4"/>
          <w:numId w:val="21"/>
        </w:numPr>
      </w:pPr>
      <w:r>
        <w:t xml:space="preserve">checking if game ended- if </w:t>
      </w:r>
      <w:proofErr w:type="gramStart"/>
      <w:r>
        <w:t>so</w:t>
      </w:r>
      <w:proofErr w:type="gramEnd"/>
      <w:r>
        <w:t xml:space="preserve"> sending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GAME_ENDED </w:t>
      </w:r>
    </w:p>
    <w:p w:rsidR="00A761D9" w:rsidRDefault="00170332" w:rsidP="00A761D9">
      <w:pPr>
        <w:pStyle w:val="afff"/>
        <w:numPr>
          <w:ilvl w:val="4"/>
          <w:numId w:val="21"/>
        </w:numPr>
      </w:pPr>
      <w:r>
        <w:t xml:space="preserve">creating and </w:t>
      </w:r>
      <w:proofErr w:type="gramStart"/>
      <w:r>
        <w:t xml:space="preserve">sending  </w:t>
      </w:r>
      <w:r w:rsidRPr="00170332">
        <w:rPr>
          <w:rFonts w:ascii="Consolas" w:hAnsi="Consolas" w:cs="Consolas"/>
          <w:color w:val="A31515"/>
          <w:sz w:val="19"/>
          <w:szCs w:val="19"/>
          <w:lang w:bidi="he-IL"/>
        </w:rPr>
        <w:t>TURN</w:t>
      </w:r>
      <w:proofErr w:type="gramEnd"/>
      <w:r w:rsidRPr="00170332">
        <w:rPr>
          <w:rFonts w:ascii="Consolas" w:hAnsi="Consolas" w:cs="Consolas"/>
          <w:color w:val="A31515"/>
          <w:sz w:val="19"/>
          <w:szCs w:val="19"/>
          <w:lang w:bidi="he-IL"/>
        </w:rPr>
        <w:t>_SWITCH</w:t>
      </w:r>
      <w:r w:rsidRPr="00826288">
        <w:t>message</w:t>
      </w:r>
      <w:r>
        <w:t xml:space="preserve"> to </w:t>
      </w:r>
      <w:r w:rsidRPr="00826288">
        <w:t>1st,2nd player</w:t>
      </w:r>
      <w:r>
        <w:br/>
        <w:t>(straight to the recv thread without buffer)</w:t>
      </w:r>
    </w:p>
    <w:p w:rsidR="00717774" w:rsidRPr="00172AC3" w:rsidRDefault="00717774" w:rsidP="00717774">
      <w:pPr>
        <w:pStyle w:val="1"/>
        <w:rPr>
          <w:sz w:val="52"/>
          <w:szCs w:val="24"/>
        </w:rPr>
      </w:pPr>
      <w:bookmarkStart w:id="0" w:name="_GoBack"/>
      <w:bookmarkEnd w:id="0"/>
      <w:r w:rsidRPr="00172AC3">
        <w:rPr>
          <w:sz w:val="52"/>
          <w:szCs w:val="24"/>
        </w:rPr>
        <w:t>client</w:t>
      </w:r>
    </w:p>
    <w:p w:rsidR="001F4116" w:rsidRDefault="001F4116" w:rsidP="001F4116">
      <w:r w:rsidRPr="001F4116">
        <w:rPr>
          <w:highlight w:val="cyan"/>
        </w:rPr>
        <w:t>UI thread</w:t>
      </w:r>
    </w:p>
    <w:p w:rsidR="00717774" w:rsidRDefault="00717774" w:rsidP="001F4116">
      <w:pPr>
        <w:pStyle w:val="afff"/>
        <w:numPr>
          <w:ilvl w:val="0"/>
          <w:numId w:val="22"/>
        </w:numPr>
      </w:pPr>
      <w:r>
        <w:t>Connect</w:t>
      </w:r>
    </w:p>
    <w:p w:rsidR="005C4E6F" w:rsidRDefault="005C4E6F" w:rsidP="001F4116">
      <w:pPr>
        <w:pStyle w:val="afff"/>
        <w:numPr>
          <w:ilvl w:val="0"/>
          <w:numId w:val="22"/>
        </w:numPr>
      </w:pPr>
      <w:r>
        <w:t>Open mutex</w:t>
      </w:r>
    </w:p>
    <w:p w:rsidR="00717774" w:rsidRDefault="00717774" w:rsidP="001F4116">
      <w:pPr>
        <w:pStyle w:val="afff"/>
        <w:numPr>
          <w:ilvl w:val="0"/>
          <w:numId w:val="22"/>
        </w:numPr>
      </w:pPr>
      <w:r>
        <w:t>Open threads</w:t>
      </w:r>
    </w:p>
    <w:p w:rsidR="00717774" w:rsidRPr="001F4116" w:rsidRDefault="00717774" w:rsidP="001F4116">
      <w:pPr>
        <w:pStyle w:val="afff"/>
        <w:numPr>
          <w:ilvl w:val="1"/>
          <w:numId w:val="22"/>
        </w:numPr>
        <w:rPr>
          <w:highlight w:val="cyan"/>
        </w:rPr>
      </w:pPr>
      <w:r w:rsidRPr="001F4116">
        <w:rPr>
          <w:highlight w:val="cyan"/>
        </w:rPr>
        <w:t xml:space="preserve">Open </w:t>
      </w:r>
      <w:r w:rsidRPr="001F4116">
        <w:rPr>
          <w:b/>
          <w:bCs/>
          <w:highlight w:val="cyan"/>
          <w:u w:val="single"/>
        </w:rPr>
        <w:t>send thread</w:t>
      </w:r>
    </w:p>
    <w:p w:rsidR="00167E05" w:rsidRDefault="00EF4790" w:rsidP="00EF4790">
      <w:pPr>
        <w:pStyle w:val="afff"/>
        <w:numPr>
          <w:ilvl w:val="2"/>
          <w:numId w:val="22"/>
        </w:numPr>
      </w:pPr>
      <w:r>
        <w:t>Polling the linked list</w:t>
      </w:r>
      <w:r>
        <w:t xml:space="preserve"> </w:t>
      </w:r>
      <w:r>
        <w:t>mutex</w:t>
      </w:r>
      <w:r w:rsidR="00167E05">
        <w:t>-</w:t>
      </w:r>
    </w:p>
    <w:p w:rsidR="00167E05" w:rsidRDefault="00167E05" w:rsidP="00167E05">
      <w:pPr>
        <w:pStyle w:val="afff"/>
        <w:numPr>
          <w:ilvl w:val="3"/>
          <w:numId w:val="22"/>
        </w:numPr>
      </w:pPr>
      <w:r>
        <w:t xml:space="preserve"> if mutex open: CRITICAL SECTION</w:t>
      </w:r>
    </w:p>
    <w:p w:rsidR="00167E05" w:rsidRDefault="00167E05" w:rsidP="00167E05">
      <w:pPr>
        <w:pStyle w:val="afff"/>
        <w:numPr>
          <w:ilvl w:val="4"/>
          <w:numId w:val="22"/>
        </w:numPr>
      </w:pPr>
      <w:r>
        <w:t xml:space="preserve">checks if there's </w:t>
      </w:r>
      <w:proofErr w:type="gramStart"/>
      <w:r>
        <w:t xml:space="preserve">a </w:t>
      </w:r>
      <w:r w:rsidR="00EF4790">
        <w:t xml:space="preserve"> </w:t>
      </w:r>
      <w:r w:rsidR="00EF4790">
        <w:t>play</w:t>
      </w:r>
      <w:proofErr w:type="gramEnd"/>
      <w:r w:rsidR="00EF4790">
        <w:t xml:space="preserve">/chat </w:t>
      </w:r>
      <w:r>
        <w:t xml:space="preserve">message in the list (that UI thread entered) </w:t>
      </w:r>
    </w:p>
    <w:p w:rsidR="00167E05" w:rsidRDefault="00167E05" w:rsidP="00167E05">
      <w:pPr>
        <w:pStyle w:val="afff"/>
        <w:numPr>
          <w:ilvl w:val="4"/>
          <w:numId w:val="22"/>
        </w:numPr>
      </w:pPr>
      <w:r>
        <w:t xml:space="preserve">removes the first message from the LL and saves it in 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buffer_send_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message</w:t>
      </w:r>
      <w:r>
        <w:t xml:space="preserve">  -</w:t>
      </w:r>
      <w:proofErr w:type="gramEnd"/>
    </w:p>
    <w:p w:rsidR="00167E05" w:rsidRDefault="00167E05" w:rsidP="00167E05">
      <w:pPr>
        <w:pStyle w:val="afff"/>
        <w:numPr>
          <w:ilvl w:val="4"/>
          <w:numId w:val="22"/>
        </w:numPr>
      </w:pPr>
      <w:r>
        <w:t>Release mutex</w:t>
      </w:r>
    </w:p>
    <w:p w:rsidR="00EF4790" w:rsidRDefault="00167E05" w:rsidP="00167E05">
      <w:pPr>
        <w:pStyle w:val="afff"/>
        <w:numPr>
          <w:ilvl w:val="2"/>
          <w:numId w:val="22"/>
        </w:numPr>
      </w:pPr>
      <w:r>
        <w:t xml:space="preserve">If </w:t>
      </w:r>
      <w:r w:rsidR="00EF4790">
        <w:t xml:space="preserve">- </w:t>
      </w:r>
      <w:r w:rsidR="00EF4790">
        <w:rPr>
          <w:rFonts w:ascii="Consolas" w:hAnsi="Consolas" w:cs="Consolas"/>
          <w:color w:val="000000"/>
          <w:sz w:val="19"/>
          <w:szCs w:val="19"/>
          <w:lang w:bidi="he-IL"/>
        </w:rPr>
        <w:t>buffer_send_message</w:t>
      </w:r>
      <w:r>
        <w:t xml:space="preserve"> was filled- sends it to server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sends </w:t>
      </w:r>
      <w:r w:rsidRPr="001F4116">
        <w:rPr>
          <w:rFonts w:ascii="Consolas" w:hAnsi="Consolas" w:cs="Consolas"/>
          <w:color w:val="A31515"/>
          <w:sz w:val="19"/>
          <w:szCs w:val="19"/>
          <w:lang w:bidi="he-IL"/>
        </w:rPr>
        <w:t>SEND_MESSAGE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to the server</w:t>
      </w:r>
    </w:p>
    <w:p w:rsidR="00717774" w:rsidRDefault="00717774" w:rsidP="001F4116">
      <w:pPr>
        <w:pStyle w:val="afff"/>
        <w:numPr>
          <w:ilvl w:val="2"/>
          <w:numId w:val="22"/>
        </w:numPr>
      </w:pPr>
      <w:r>
        <w:t xml:space="preserve">Waits until gets </w:t>
      </w:r>
      <w:r w:rsidRPr="00B1304C">
        <w:rPr>
          <w:rFonts w:ascii="Consolas" w:hAnsi="Consolas" w:cs="Consolas"/>
          <w:color w:val="A31515"/>
          <w:sz w:val="19"/>
          <w:szCs w:val="19"/>
          <w:lang w:bidi="he-IL"/>
        </w:rPr>
        <w:t>NEW_USER_REQUEST</w:t>
      </w:r>
      <w:r>
        <w:t xml:space="preserve"> message- bufer_new_user_</w:t>
      </w:r>
      <w:proofErr w:type="gramStart"/>
      <w:r>
        <w:t>request !</w:t>
      </w:r>
      <w:proofErr w:type="gramEnd"/>
      <w:r>
        <w:t>= \0</w:t>
      </w:r>
    </w:p>
    <w:p w:rsidR="00717774" w:rsidRDefault="00717774" w:rsidP="001F4116">
      <w:pPr>
        <w:pStyle w:val="afff"/>
        <w:numPr>
          <w:ilvl w:val="3"/>
          <w:numId w:val="22"/>
        </w:numPr>
      </w:pPr>
      <w:r>
        <w:lastRenderedPageBreak/>
        <w:t xml:space="preserve">Send through </w:t>
      </w:r>
      <w:r w:rsidRPr="005C0946"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buffer_new_user_request_message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br/>
        <w:t xml:space="preserve">sends </w:t>
      </w:r>
      <w:r w:rsidRPr="001F4116">
        <w:rPr>
          <w:rFonts w:ascii="Consolas" w:hAnsi="Consolas" w:cs="Consolas"/>
          <w:color w:val="A31515"/>
          <w:sz w:val="19"/>
          <w:szCs w:val="19"/>
          <w:lang w:bidi="he-IL"/>
        </w:rPr>
        <w:t>NEW_USER_REQUEST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to the server</w:t>
      </w:r>
    </w:p>
    <w:p w:rsidR="00717774" w:rsidRPr="001F4116" w:rsidRDefault="00717774" w:rsidP="001F4116">
      <w:pPr>
        <w:pStyle w:val="afff"/>
        <w:numPr>
          <w:ilvl w:val="1"/>
          <w:numId w:val="22"/>
        </w:numPr>
        <w:rPr>
          <w:highlight w:val="cyan"/>
        </w:rPr>
      </w:pPr>
      <w:r w:rsidRPr="001F4116">
        <w:rPr>
          <w:highlight w:val="cyan"/>
        </w:rPr>
        <w:t xml:space="preserve">Open </w:t>
      </w:r>
      <w:r w:rsidRPr="001F4116">
        <w:rPr>
          <w:b/>
          <w:bCs/>
          <w:highlight w:val="cyan"/>
          <w:u w:val="single"/>
        </w:rPr>
        <w:t>recv thread</w:t>
      </w:r>
    </w:p>
    <w:p w:rsidR="00717774" w:rsidRDefault="00717774" w:rsidP="001F4116">
      <w:pPr>
        <w:pStyle w:val="afff"/>
        <w:numPr>
          <w:ilvl w:val="2"/>
          <w:numId w:val="22"/>
        </w:numPr>
      </w:pPr>
      <w:r>
        <w:t xml:space="preserve">Checks in a </w:t>
      </w:r>
      <w:proofErr w:type="gramStart"/>
      <w:r>
        <w:t>loop  for</w:t>
      </w:r>
      <w:proofErr w:type="gramEnd"/>
      <w:r>
        <w:t xml:space="preserve"> server messages &amp; prints them</w:t>
      </w:r>
    </w:p>
    <w:p w:rsidR="00732176" w:rsidRDefault="00732176" w:rsidP="001F4116">
      <w:pPr>
        <w:pStyle w:val="afff"/>
        <w:numPr>
          <w:ilvl w:val="2"/>
          <w:numId w:val="22"/>
        </w:numPr>
      </w:pPr>
      <w:r>
        <w:t xml:space="preserve">If </w:t>
      </w:r>
      <w:r>
        <w:rPr>
          <w:rFonts w:ascii="Consolas" w:hAnsi="Consolas" w:cs="Consolas"/>
          <w:color w:val="2F4F4F"/>
          <w:sz w:val="19"/>
          <w:szCs w:val="19"/>
          <w:lang w:bidi="he-IL"/>
        </w:rPr>
        <w:t>TRNS_FAILED</w:t>
      </w:r>
      <w:r>
        <w:t xml:space="preserve"> or </w:t>
      </w:r>
      <w:r>
        <w:rPr>
          <w:rFonts w:ascii="Consolas" w:hAnsi="Consolas" w:cs="Consolas"/>
          <w:color w:val="2F4F4F"/>
          <w:sz w:val="19"/>
          <w:szCs w:val="19"/>
          <w:lang w:bidi="he-IL"/>
        </w:rPr>
        <w:t>TRNS_DISCONNECTED</w:t>
      </w:r>
      <w:r>
        <w:rPr>
          <w:rFonts w:ascii="Consolas" w:hAnsi="Consolas" w:cs="Consolas"/>
          <w:color w:val="2F4F4F"/>
          <w:sz w:val="19"/>
          <w:szCs w:val="19"/>
          <w:lang w:bidi="he-IL"/>
        </w:rPr>
        <w:t xml:space="preserve"> </w:t>
      </w:r>
      <w:r w:rsidRPr="00732176">
        <w:t>– closing program resources.</w:t>
      </w:r>
    </w:p>
    <w:p w:rsidR="00732176" w:rsidRDefault="00732176" w:rsidP="001F4116">
      <w:pPr>
        <w:pStyle w:val="afff"/>
        <w:numPr>
          <w:ilvl w:val="2"/>
          <w:numId w:val="22"/>
        </w:numPr>
      </w:pPr>
      <w:r>
        <w:t xml:space="preserve">Else getting message type- </w:t>
      </w:r>
    </w:p>
    <w:p w:rsidR="008E04F8" w:rsidRDefault="008E04F8" w:rsidP="00732176">
      <w:pPr>
        <w:pStyle w:val="afff"/>
        <w:numPr>
          <w:ilvl w:val="3"/>
          <w:numId w:val="22"/>
        </w:numPr>
      </w:pPr>
      <w:r>
        <w:t xml:space="preserve">If </w:t>
      </w:r>
      <w:r w:rsidR="00170332">
        <w:rPr>
          <w:rFonts w:ascii="Consolas" w:hAnsi="Consolas" w:cs="Consolas"/>
          <w:color w:val="A31515"/>
          <w:sz w:val="19"/>
          <w:szCs w:val="19"/>
          <w:lang w:bidi="he-IL"/>
        </w:rPr>
        <w:t>BOARD_VIEW</w:t>
      </w:r>
    </w:p>
    <w:p w:rsidR="008E04F8" w:rsidRDefault="008E04F8" w:rsidP="00732176">
      <w:pPr>
        <w:pStyle w:val="afff"/>
        <w:numPr>
          <w:ilvl w:val="4"/>
          <w:numId w:val="22"/>
        </w:numPr>
      </w:pPr>
      <w:r>
        <w:t xml:space="preserve">Print board view </w:t>
      </w:r>
    </w:p>
    <w:p w:rsidR="003531C1" w:rsidRDefault="00170332" w:rsidP="00732176">
      <w:pPr>
        <w:pStyle w:val="afff"/>
        <w:numPr>
          <w:ilvl w:val="3"/>
          <w:numId w:val="22"/>
        </w:numPr>
      </w:pPr>
      <w:r>
        <w:t xml:space="preserve">If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TURN_SWITCH</w:t>
      </w:r>
    </w:p>
    <w:p w:rsidR="00732176" w:rsidRDefault="00732176" w:rsidP="00732176">
      <w:pPr>
        <w:pStyle w:val="afff"/>
        <w:numPr>
          <w:ilvl w:val="4"/>
          <w:numId w:val="22"/>
        </w:numPr>
      </w:pPr>
      <w:r>
        <w:t>Prints turn switch message</w:t>
      </w:r>
    </w:p>
    <w:p w:rsidR="00732176" w:rsidRDefault="00732176" w:rsidP="00732176">
      <w:pPr>
        <w:pStyle w:val="afff"/>
        <w:numPr>
          <w:ilvl w:val="4"/>
          <w:numId w:val="22"/>
        </w:numPr>
      </w:pPr>
      <w:r>
        <w:t>Update who's turn is it.</w:t>
      </w:r>
    </w:p>
    <w:p w:rsidR="00732176" w:rsidRDefault="00732176" w:rsidP="00732176">
      <w:pPr>
        <w:pStyle w:val="afff"/>
        <w:numPr>
          <w:ilvl w:val="3"/>
          <w:numId w:val="22"/>
        </w:numPr>
      </w:pPr>
      <w:r>
        <w:t xml:space="preserve">If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"GAME_ENDED"</w:t>
      </w:r>
    </w:p>
    <w:p w:rsidR="008B092A" w:rsidRDefault="008B092A" w:rsidP="008B092A">
      <w:pPr>
        <w:pStyle w:val="afff"/>
        <w:numPr>
          <w:ilvl w:val="4"/>
          <w:numId w:val="22"/>
        </w:numPr>
      </w:pPr>
      <w:r>
        <w:t>Print who won</w:t>
      </w:r>
    </w:p>
    <w:p w:rsidR="008B092A" w:rsidRDefault="008B092A" w:rsidP="008B092A">
      <w:pPr>
        <w:pStyle w:val="afff"/>
        <w:numPr>
          <w:ilvl w:val="3"/>
          <w:numId w:val="22"/>
        </w:numPr>
      </w:pPr>
      <w:r>
        <w:t xml:space="preserve">If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NEW_USER_DECLINED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 or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NEW_USER_ACCEPTED</w:t>
      </w:r>
    </w:p>
    <w:p w:rsidR="008B092A" w:rsidRDefault="008B092A" w:rsidP="008B092A">
      <w:pPr>
        <w:pStyle w:val="afff"/>
        <w:numPr>
          <w:ilvl w:val="4"/>
          <w:numId w:val="22"/>
        </w:numPr>
      </w:pPr>
      <w:r>
        <w:t>Updates buffer so UI can access the message</w:t>
      </w:r>
    </w:p>
    <w:p w:rsidR="008B092A" w:rsidRDefault="008B092A" w:rsidP="008B092A">
      <w:pPr>
        <w:pStyle w:val="afff"/>
        <w:numPr>
          <w:ilvl w:val="3"/>
          <w:numId w:val="22"/>
        </w:numPr>
      </w:pPr>
      <w:r>
        <w:t xml:space="preserve">If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RECEIVE_MESSAGE</w:t>
      </w:r>
    </w:p>
    <w:p w:rsidR="008B092A" w:rsidRDefault="008B092A" w:rsidP="008B092A">
      <w:pPr>
        <w:pStyle w:val="afff"/>
        <w:numPr>
          <w:ilvl w:val="4"/>
          <w:numId w:val="22"/>
        </w:numPr>
      </w:pPr>
      <w:r>
        <w:t>Prints it in the right format</w:t>
      </w:r>
    </w:p>
    <w:p w:rsidR="008B092A" w:rsidRPr="008B092A" w:rsidRDefault="008B092A" w:rsidP="008B092A">
      <w:pPr>
        <w:pStyle w:val="afff"/>
        <w:numPr>
          <w:ilvl w:val="3"/>
          <w:numId w:val="22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PLAY_ACCEPTED</w:t>
      </w:r>
    </w:p>
    <w:p w:rsidR="008B092A" w:rsidRDefault="008B092A" w:rsidP="008B092A">
      <w:pPr>
        <w:pStyle w:val="afff"/>
        <w:numPr>
          <w:ilvl w:val="4"/>
          <w:numId w:val="22"/>
        </w:numPr>
      </w:pPr>
      <w:r>
        <w:t>Prints "well played"</w:t>
      </w:r>
    </w:p>
    <w:p w:rsidR="008B092A" w:rsidRPr="008B092A" w:rsidRDefault="008B092A" w:rsidP="008B092A">
      <w:pPr>
        <w:pStyle w:val="afff"/>
        <w:numPr>
          <w:ilvl w:val="3"/>
          <w:numId w:val="22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PLAY_DECLINED</w:t>
      </w:r>
      <w:r>
        <w:t xml:space="preserve">- </w:t>
      </w:r>
      <w:r w:rsidRPr="008B092A">
        <w:t>if you played not in your turn or played illegal move (in your turn) or game not started</w:t>
      </w:r>
    </w:p>
    <w:p w:rsidR="008B092A" w:rsidRDefault="008B092A" w:rsidP="008B092A">
      <w:pPr>
        <w:pStyle w:val="afff"/>
        <w:numPr>
          <w:ilvl w:val="4"/>
          <w:numId w:val="22"/>
        </w:numPr>
      </w:pPr>
      <w:r w:rsidRPr="008B092A">
        <w:t xml:space="preserve">if played illegal move in your turn- giving the turn back to </w:t>
      </w:r>
      <w:proofErr w:type="gramStart"/>
      <w:r w:rsidRPr="008B092A">
        <w:t>you.(</w:t>
      </w:r>
      <w:proofErr w:type="gramEnd"/>
      <w:r w:rsidRPr="008B092A">
        <w:t>didnt really play the last turn)</w:t>
      </w:r>
    </w:p>
    <w:p w:rsidR="008B092A" w:rsidRPr="008B092A" w:rsidRDefault="008B092A" w:rsidP="008B092A">
      <w:pPr>
        <w:pStyle w:val="afff"/>
        <w:numPr>
          <w:ilvl w:val="3"/>
          <w:numId w:val="22"/>
        </w:numPr>
      </w:pPr>
      <w:r>
        <w:rPr>
          <w:rFonts w:ascii="Consolas" w:hAnsi="Consolas" w:cs="Consolas"/>
          <w:color w:val="A31515"/>
          <w:sz w:val="19"/>
          <w:szCs w:val="19"/>
          <w:lang w:bidi="he-IL"/>
        </w:rPr>
        <w:t>GAME_STARTED</w:t>
      </w:r>
    </w:p>
    <w:p w:rsidR="008B092A" w:rsidRDefault="008B092A" w:rsidP="008B092A">
      <w:pPr>
        <w:pStyle w:val="afff"/>
        <w:numPr>
          <w:ilvl w:val="4"/>
          <w:numId w:val="22"/>
        </w:numPr>
      </w:pPr>
      <w:r>
        <w:t>prints game on</w:t>
      </w:r>
    </w:p>
    <w:p w:rsidR="00717774" w:rsidRDefault="00717774" w:rsidP="001F4116">
      <w:pPr>
        <w:pStyle w:val="afff"/>
        <w:numPr>
          <w:ilvl w:val="1"/>
          <w:numId w:val="22"/>
        </w:numPr>
      </w:pPr>
      <w:r>
        <w:t>Waits for input- username</w:t>
      </w:r>
    </w:p>
    <w:p w:rsidR="00717774" w:rsidRDefault="00717774" w:rsidP="001F4116">
      <w:pPr>
        <w:pStyle w:val="afff"/>
        <w:numPr>
          <w:ilvl w:val="2"/>
          <w:numId w:val="22"/>
        </w:num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CreateNewUserRequestMessage</w:t>
      </w:r>
      <w:r>
        <w:t xml:space="preserve"> updates </w:t>
      </w:r>
      <w:r w:rsidRPr="005C0946">
        <w:rPr>
          <w:rFonts w:ascii="Consolas" w:hAnsi="Consolas" w:cs="Consolas"/>
          <w:color w:val="000000"/>
          <w:sz w:val="19"/>
          <w:szCs w:val="19"/>
          <w:highlight w:val="yellow"/>
          <w:lang w:bidi="he-IL"/>
        </w:rPr>
        <w:t>buffer_new_user_request_message</w:t>
      </w:r>
      <w:r w:rsidRPr="005C0946">
        <w:rPr>
          <w:highlight w:val="yellow"/>
        </w:rPr>
        <w:t xml:space="preserve"> with the msg</w:t>
      </w:r>
    </w:p>
    <w:p w:rsidR="00717774" w:rsidRDefault="00717774" w:rsidP="00EF4790">
      <w:pPr>
        <w:pStyle w:val="afff"/>
        <w:numPr>
          <w:ilvl w:val="1"/>
          <w:numId w:val="22"/>
        </w:numPr>
      </w:pPr>
      <w:r>
        <w:t>Infinite loop:</w:t>
      </w:r>
      <w:r w:rsidRPr="00172AC3">
        <w:rPr>
          <w:rFonts w:ascii="Consolas" w:hAnsi="Consolas" w:cs="Consolas"/>
          <w:color w:val="008000"/>
          <w:sz w:val="19"/>
          <w:szCs w:val="19"/>
          <w:lang w:bidi="he-IL"/>
        </w:rPr>
        <w:t xml:space="preserve"> </w:t>
      </w:r>
      <w:r w:rsidR="00EF4790">
        <w:tab/>
      </w:r>
      <w:r w:rsidR="00EF4790">
        <w:br/>
      </w:r>
      <w:r w:rsidR="00EF4790">
        <w:t>first part-   if the user can send commands- after getting a valid user name</w:t>
      </w:r>
      <w:r w:rsidR="00EF4790">
        <w:br/>
      </w:r>
      <w:r w:rsidR="00EF4790">
        <w:t>second part</w:t>
      </w:r>
      <w:proofErr w:type="gramStart"/>
      <w:r w:rsidR="00EF4790">
        <w:t>-  user</w:t>
      </w:r>
      <w:proofErr w:type="gramEnd"/>
      <w:r w:rsidR="00EF4790">
        <w:t xml:space="preserve"> can't send commands- before getting a valid user name- waiting till user is accepted or refused. (client checks if he got msg from the server. if so- respond according to msg type</w:t>
      </w:r>
      <w:proofErr w:type="gramStart"/>
      <w:r w:rsidR="00EF4790">
        <w:t>. )</w:t>
      </w:r>
      <w:proofErr w:type="gramEnd"/>
    </w:p>
    <w:p w:rsidR="00717774" w:rsidRDefault="00EF4790" w:rsidP="001F4116">
      <w:pPr>
        <w:pStyle w:val="afff"/>
        <w:numPr>
          <w:ilvl w:val="2"/>
          <w:numId w:val="22"/>
        </w:numPr>
      </w:pPr>
      <w:r>
        <w:lastRenderedPageBreak/>
        <w:t>first part</w:t>
      </w:r>
      <w:r w:rsidRPr="00172AC3">
        <w:t xml:space="preserve"> </w:t>
      </w:r>
      <w:r w:rsidR="00717774" w:rsidRPr="00172AC3">
        <w:t>- user can send msg to server</w:t>
      </w:r>
      <w:r>
        <w:t>-</w:t>
      </w:r>
      <w:r w:rsidRPr="00EF4790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RecognizeGameMessageType</w:t>
      </w:r>
    </w:p>
    <w:p w:rsidR="00A91444" w:rsidRDefault="00A91444" w:rsidP="00A91444">
      <w:pPr>
        <w:pStyle w:val="afff"/>
        <w:numPr>
          <w:ilvl w:val="3"/>
          <w:numId w:val="22"/>
        </w:numPr>
      </w:pPr>
      <w:r>
        <w:t>if play</w:t>
      </w:r>
    </w:p>
    <w:p w:rsidR="00975C35" w:rsidRDefault="00975C35" w:rsidP="00975C35">
      <w:pPr>
        <w:pStyle w:val="afff"/>
        <w:numPr>
          <w:ilvl w:val="4"/>
          <w:numId w:val="22"/>
        </w:numPr>
      </w:pPr>
      <w:r>
        <w:t xml:space="preserve">send to server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PLAY_REQUEST</w:t>
      </w:r>
      <w:r w:rsidR="00EF4790">
        <w:t xml:space="preserve"> through the LL, protected by mutex</w:t>
      </w:r>
    </w:p>
    <w:p w:rsidR="00A91444" w:rsidRDefault="00A91444" w:rsidP="00A91444">
      <w:pPr>
        <w:pStyle w:val="afff"/>
        <w:numPr>
          <w:ilvl w:val="3"/>
          <w:numId w:val="22"/>
        </w:numPr>
      </w:pPr>
      <w:r>
        <w:t>if message</w:t>
      </w:r>
    </w:p>
    <w:p w:rsidR="00975C35" w:rsidRDefault="00975C35" w:rsidP="00EF4790">
      <w:pPr>
        <w:pStyle w:val="afff"/>
        <w:numPr>
          <w:ilvl w:val="4"/>
          <w:numId w:val="22"/>
        </w:numPr>
      </w:pPr>
      <w:r>
        <w:t xml:space="preserve">send to server </w:t>
      </w:r>
      <w:r w:rsidRPr="00975C35">
        <w:rPr>
          <w:rFonts w:ascii="Consolas" w:hAnsi="Consolas" w:cs="Consolas"/>
          <w:color w:val="A31515"/>
          <w:sz w:val="19"/>
          <w:szCs w:val="19"/>
          <w:lang w:bidi="he-IL"/>
        </w:rPr>
        <w:t>SEND_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MESSAGE_REQUEST</w:t>
      </w:r>
      <w:r w:rsidR="00EF4790" w:rsidRPr="00EF4790">
        <w:t xml:space="preserve"> </w:t>
      </w:r>
      <w:r w:rsidR="00EF4790">
        <w:t>through the LL, protected by mutex</w:t>
      </w:r>
    </w:p>
    <w:p w:rsidR="00A91444" w:rsidRDefault="00A91444" w:rsidP="00A91444">
      <w:pPr>
        <w:pStyle w:val="afff"/>
        <w:numPr>
          <w:ilvl w:val="3"/>
          <w:numId w:val="22"/>
        </w:numPr>
      </w:pPr>
      <w:r>
        <w:t>if exit</w:t>
      </w:r>
    </w:p>
    <w:p w:rsidR="00975C35" w:rsidRDefault="00975C35" w:rsidP="00975C35">
      <w:pPr>
        <w:pStyle w:val="afff"/>
        <w:numPr>
          <w:ilvl w:val="4"/>
          <w:numId w:val="22"/>
        </w:numPr>
      </w:pPr>
      <w:r>
        <w:t>disconnent client and server has to close connection to other cleint</w:t>
      </w:r>
    </w:p>
    <w:p w:rsidR="00EF4790" w:rsidRDefault="00EF4790" w:rsidP="00EF4790">
      <w:pPr>
        <w:pStyle w:val="afff"/>
        <w:numPr>
          <w:ilvl w:val="3"/>
          <w:numId w:val="22"/>
        </w:numPr>
      </w:pPr>
      <w:r>
        <w:t>else- Illegal command</w:t>
      </w:r>
    </w:p>
    <w:p w:rsidR="00717774" w:rsidRDefault="00EF4790" w:rsidP="00EF4790">
      <w:pPr>
        <w:pStyle w:val="afff"/>
        <w:numPr>
          <w:ilvl w:val="2"/>
          <w:numId w:val="22"/>
        </w:numPr>
      </w:pPr>
      <w:r>
        <w:t xml:space="preserve">second part- </w:t>
      </w:r>
      <w:r w:rsidR="00732176">
        <w:t>getting messages from server through Recv thread</w:t>
      </w:r>
    </w:p>
    <w:p w:rsidR="00717774" w:rsidRPr="001F4116" w:rsidRDefault="00717774" w:rsidP="001F4116">
      <w:pPr>
        <w:pStyle w:val="afff"/>
        <w:numPr>
          <w:ilvl w:val="3"/>
          <w:numId w:val="22"/>
        </w:numPr>
        <w:rPr>
          <w:rFonts w:ascii="Consolas" w:hAnsi="Consolas" w:cs="Consolas"/>
          <w:color w:val="A31515"/>
          <w:sz w:val="19"/>
          <w:szCs w:val="19"/>
          <w:lang w:bidi="he-IL"/>
        </w:rPr>
      </w:pPr>
      <w:r w:rsidRPr="001F4116">
        <w:rPr>
          <w:rFonts w:ascii="Consolas" w:hAnsi="Consolas" w:cs="Consolas"/>
          <w:color w:val="A31515"/>
          <w:sz w:val="19"/>
          <w:szCs w:val="19"/>
          <w:lang w:bidi="he-IL"/>
        </w:rPr>
        <w:t>NEW_USER_ACCEPTED</w:t>
      </w:r>
    </w:p>
    <w:p w:rsidR="00717774" w:rsidRPr="001F4116" w:rsidRDefault="00717774" w:rsidP="001F4116">
      <w:pPr>
        <w:pStyle w:val="afff"/>
        <w:numPr>
          <w:ilvl w:val="3"/>
          <w:numId w:val="22"/>
        </w:numPr>
        <w:rPr>
          <w:rFonts w:ascii="Consolas" w:hAnsi="Consolas" w:cs="Consolas"/>
          <w:color w:val="A31515"/>
          <w:sz w:val="19"/>
          <w:szCs w:val="19"/>
          <w:lang w:bidi="he-IL"/>
        </w:rPr>
      </w:pPr>
      <w:r w:rsidRPr="001F4116">
        <w:rPr>
          <w:rFonts w:ascii="Consolas" w:hAnsi="Consolas" w:cs="Consolas"/>
          <w:color w:val="A31515"/>
          <w:sz w:val="19"/>
          <w:szCs w:val="19"/>
          <w:lang w:bidi="he-IL"/>
        </w:rPr>
        <w:t>NEW_USER_DECLINED</w:t>
      </w:r>
    </w:p>
    <w:p w:rsidR="00717774" w:rsidRPr="005C0946" w:rsidRDefault="00717774" w:rsidP="001F4116">
      <w:pPr>
        <w:pStyle w:val="afff"/>
        <w:numPr>
          <w:ilvl w:val="1"/>
          <w:numId w:val="22"/>
        </w:numPr>
      </w:pPr>
      <w:r>
        <w:t>close recv&amp;send threads.</w:t>
      </w:r>
    </w:p>
    <w:p w:rsidR="00717774" w:rsidRDefault="00717774" w:rsidP="001F4116">
      <w:pPr>
        <w:pStyle w:val="afff"/>
        <w:numPr>
          <w:ilvl w:val="0"/>
          <w:numId w:val="22"/>
        </w:numPr>
      </w:pPr>
    </w:p>
    <w:p w:rsidR="00717774" w:rsidRDefault="00717774" w:rsidP="001F4116">
      <w:pPr>
        <w:pStyle w:val="afff"/>
        <w:numPr>
          <w:ilvl w:val="0"/>
          <w:numId w:val="22"/>
        </w:numPr>
      </w:pPr>
      <w:r>
        <w:t>Open recv thread</w:t>
      </w:r>
    </w:p>
    <w:p w:rsidR="009F5E2B" w:rsidRPr="0054515F" w:rsidRDefault="009F5E2B" w:rsidP="0054515F">
      <w:pPr>
        <w:pStyle w:val="a0"/>
        <w:rPr>
          <w:color w:val="auto"/>
        </w:rPr>
      </w:pPr>
    </w:p>
    <w:sectPr w:rsidR="009F5E2B" w:rsidRPr="0054515F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FC3" w:rsidRDefault="00122FC3">
      <w:pPr>
        <w:spacing w:before="0" w:after="0" w:line="240" w:lineRule="auto"/>
      </w:pPr>
      <w:r>
        <w:separator/>
      </w:r>
    </w:p>
    <w:p w:rsidR="00122FC3" w:rsidRDefault="00122FC3"/>
  </w:endnote>
  <w:endnote w:type="continuationSeparator" w:id="0">
    <w:p w:rsidR="00122FC3" w:rsidRDefault="00122FC3">
      <w:pPr>
        <w:spacing w:before="0" w:after="0" w:line="240" w:lineRule="auto"/>
      </w:pPr>
      <w:r>
        <w:continuationSeparator/>
      </w:r>
    </w:p>
    <w:p w:rsidR="00122FC3" w:rsidRDefault="00122F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62608B"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D6" w:rsidRDefault="00A114D6" w:rsidP="00A114D6">
    <w:pPr>
      <w:pStyle w:val="af9"/>
      <w:bidi/>
      <w:rPr>
        <w:rtl/>
        <w:lang w:bidi="he-IL"/>
      </w:rPr>
    </w:pPr>
    <w:r>
      <w:rPr>
        <w:lang w:bidi="he-IL"/>
      </w:rPr>
      <w:t>4 in a row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FC3" w:rsidRDefault="00122FC3">
      <w:pPr>
        <w:spacing w:before="0" w:after="0" w:line="240" w:lineRule="auto"/>
      </w:pPr>
      <w:r>
        <w:separator/>
      </w:r>
    </w:p>
    <w:p w:rsidR="00122FC3" w:rsidRDefault="00122FC3"/>
  </w:footnote>
  <w:footnote w:type="continuationSeparator" w:id="0">
    <w:p w:rsidR="00122FC3" w:rsidRDefault="00122FC3">
      <w:pPr>
        <w:spacing w:before="0" w:after="0" w:line="240" w:lineRule="auto"/>
      </w:pPr>
      <w:r>
        <w:continuationSeparator/>
      </w:r>
    </w:p>
    <w:p w:rsidR="00122FC3" w:rsidRDefault="00122F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275A7"/>
    <w:multiLevelType w:val="hybridMultilevel"/>
    <w:tmpl w:val="0C162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A1480"/>
    <w:multiLevelType w:val="hybridMultilevel"/>
    <w:tmpl w:val="0C162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8"/>
  </w:num>
  <w:num w:numId="7">
    <w:abstractNumId w:val="10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6"/>
    <w:rsid w:val="0000795A"/>
    <w:rsid w:val="00122FC3"/>
    <w:rsid w:val="00167E05"/>
    <w:rsid w:val="00170332"/>
    <w:rsid w:val="00172AC3"/>
    <w:rsid w:val="001E61E3"/>
    <w:rsid w:val="001F4116"/>
    <w:rsid w:val="00227DF5"/>
    <w:rsid w:val="002348D2"/>
    <w:rsid w:val="00242C5D"/>
    <w:rsid w:val="002D22E0"/>
    <w:rsid w:val="003008EC"/>
    <w:rsid w:val="003112E5"/>
    <w:rsid w:val="00341915"/>
    <w:rsid w:val="003531C1"/>
    <w:rsid w:val="003E7BC9"/>
    <w:rsid w:val="0054515F"/>
    <w:rsid w:val="005B4571"/>
    <w:rsid w:val="005C0946"/>
    <w:rsid w:val="005C4E6F"/>
    <w:rsid w:val="005E77F6"/>
    <w:rsid w:val="0062608B"/>
    <w:rsid w:val="006B0388"/>
    <w:rsid w:val="00717774"/>
    <w:rsid w:val="00732176"/>
    <w:rsid w:val="00733352"/>
    <w:rsid w:val="0075279C"/>
    <w:rsid w:val="00811F83"/>
    <w:rsid w:val="00826288"/>
    <w:rsid w:val="008B092A"/>
    <w:rsid w:val="008E04F8"/>
    <w:rsid w:val="008F75AC"/>
    <w:rsid w:val="00901F4A"/>
    <w:rsid w:val="00975C35"/>
    <w:rsid w:val="009F5E2B"/>
    <w:rsid w:val="00A114D6"/>
    <w:rsid w:val="00A761D9"/>
    <w:rsid w:val="00A91444"/>
    <w:rsid w:val="00B1304C"/>
    <w:rsid w:val="00B5567B"/>
    <w:rsid w:val="00B71C13"/>
    <w:rsid w:val="00B87D6D"/>
    <w:rsid w:val="00BE7D93"/>
    <w:rsid w:val="00C424CB"/>
    <w:rsid w:val="00C52FC2"/>
    <w:rsid w:val="00D4304F"/>
    <w:rsid w:val="00D6092F"/>
    <w:rsid w:val="00D651B9"/>
    <w:rsid w:val="00D80D6A"/>
    <w:rsid w:val="00DF4154"/>
    <w:rsid w:val="00E53907"/>
    <w:rsid w:val="00E658F3"/>
    <w:rsid w:val="00EC0F68"/>
    <w:rsid w:val="00EC5313"/>
    <w:rsid w:val="00EF4790"/>
    <w:rsid w:val="00FB431B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4B5E3"/>
  <w15:chartTrackingRefBased/>
  <w15:docId w15:val="{D356E633-795C-435B-B6E0-BDDC97F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5C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A72A-E17D-4D01-951D-965FEDB1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1872</TotalTime>
  <Pages>1</Pages>
  <Words>607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tal</cp:lastModifiedBy>
  <cp:revision>5</cp:revision>
  <dcterms:created xsi:type="dcterms:W3CDTF">2018-12-28T16:20:00Z</dcterms:created>
  <dcterms:modified xsi:type="dcterms:W3CDTF">2019-01-05T21:10:00Z</dcterms:modified>
</cp:coreProperties>
</file>